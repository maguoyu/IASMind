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861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51"/>
        <w:gridCol w:w="1351"/>
        <w:gridCol w:w="1351"/>
        <w:gridCol w:w="1351"/>
        <w:gridCol w:w="1351"/>
        <w:gridCol w:w="1351"/>
        <w:gridCol w:w="1351"/>
        <w:gridCol w:w="1351"/>
        <w:gridCol w:w="1351"/>
        <w:gridCol w:w="1351"/>
      </w:tblGrid>
      <w:tr w14:paraId="00025F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4861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315FE4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</w:pPr>
            <w:bookmarkStart w:id="0" w:name="_GoBack"/>
            <w:bookmarkEnd w:id="0"/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巡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线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车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辆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车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况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及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行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车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记</w:t>
            </w:r>
            <w:r>
              <w:rPr>
                <w:rFonts w:ascii="黑体" w:hAnsi="宋体" w:eastAsia="黑体" w:cs="宋体"/>
                <w:b/>
                <w:bCs/>
                <w:kern w:val="0"/>
                <w:sz w:val="72"/>
                <w:szCs w:val="72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72"/>
                <w:szCs w:val="72"/>
              </w:rPr>
              <w:t>录</w:t>
            </w:r>
          </w:p>
        </w:tc>
      </w:tr>
      <w:tr w14:paraId="0F1B3F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5A425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7467B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E7ECF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EE200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4EFFE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FE20E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4B89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8B0CB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2D143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E1367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BDF74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0EC876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37D95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65BE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337A6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D3AF6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C671C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0E0C2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630A3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D9BF0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A1EE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3181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0785E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3F6236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945D7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E059C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CD249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72031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A4EA7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B229E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6837F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4EA73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E0465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0EF73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D9257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76951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8BC41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6A162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998C1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E0848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A52BF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CF2B2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B7086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70848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43054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9A11D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42218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4C1223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9ECED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FDDD1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2D80A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A02EC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DA478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38100</wp:posOffset>
                  </wp:positionV>
                  <wp:extent cx="1600200" cy="1628775"/>
                  <wp:effectExtent l="0" t="0" r="0" b="9525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109F1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36D2F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BA968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067053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7CBC0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1D025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2982F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9254C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3B6E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D661F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1AF78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D6F4A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E2791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5E2B7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684C5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48313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36F6D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B032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1CFCC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67495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0F36C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2CD96F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52398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2FBE9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5DAF1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9D956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C216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35954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1CAFB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84D26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6F1D6B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E865F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331AD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E1916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707F3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5851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5EDDD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DF714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3A7DD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2625C9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B5F95D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AF84B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AE884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2274E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37BB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9CFCC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CEA14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017E9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3F18FD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0DAB7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8F56A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F62FB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8C7D1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60B3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5FDD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D0F7C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ACB54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5AF7B4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713F5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A1C06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25E9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71EB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4013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36E6E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0B7AE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9C3CF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5EEDB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04DF8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BB89E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54133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33BDA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C707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FD142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1910C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9D1A1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303B00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BAE83B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0A71D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F9CD3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25FD4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404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7DFC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65880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83FBD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0F934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50E04F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07DAC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3873B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61756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A3A68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99F86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DD89B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9711C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E67C5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D6DA8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C6809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38C6F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510239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BA512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726A3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F3899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C978D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359F6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87DB6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5B74E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5AAF5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7B28D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28FD1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B161F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56A8E5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074E1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E97A0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8B182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0CFC5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A851C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12F24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24EFE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0E67D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533D2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78CA1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0AE64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2C1CFC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B6CA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386A5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F2455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C6CC4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71E65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803C1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2BA27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CD6E3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681C2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EC0D7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77BA0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2BE1A7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15F2D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919AA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B850A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BC8FA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0E12A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CFDF2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C74D5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B40E7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249AE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0CAC9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20FED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8E43A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861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83D87E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</w:rPr>
              <w:t>使用单位：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>虹桥油库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  <w:t xml:space="preserve">             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</w:rPr>
              <w:t>使用日期：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>年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>月</w:t>
            </w:r>
          </w:p>
        </w:tc>
      </w:tr>
      <w:tr w14:paraId="2590A7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69B1B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880AD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7A9C3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D9505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CA91F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B36FC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0CBBA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FF3EA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00398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22E02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E94DF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63587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E7A9B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00761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B1E7A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4E0CA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F5CBE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E91FB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EAC84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35CC7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81FEC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FABB8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695C9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6F34D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861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F57111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52"/>
                <w:szCs w:val="52"/>
              </w:rPr>
            </w:pPr>
            <w:r>
              <w:rPr>
                <w:rFonts w:hint="eastAsia" w:ascii="黑体" w:hAnsi="宋体" w:eastAsia="黑体" w:cs="宋体"/>
                <w:b/>
                <w:bCs/>
                <w:kern w:val="0"/>
                <w:sz w:val="52"/>
                <w:szCs w:val="52"/>
              </w:rPr>
              <w:t>中国航空油料有限责任公司华东公司</w:t>
            </w:r>
          </w:p>
        </w:tc>
      </w:tr>
    </w:tbl>
    <w:p w14:paraId="493CB7FE">
      <w:pPr>
        <w:jc w:val="center"/>
        <w:rPr>
          <w:b/>
          <w:sz w:val="44"/>
          <w:szCs w:val="44"/>
        </w:rPr>
      </w:pPr>
    </w:p>
    <w:p w14:paraId="1F200975">
      <w:pPr>
        <w:jc w:val="center"/>
        <w:rPr>
          <w:b/>
          <w:sz w:val="44"/>
          <w:szCs w:val="44"/>
        </w:rPr>
      </w:pPr>
    </w:p>
    <w:p w14:paraId="42B38A7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巡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线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车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辆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车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况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及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行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车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记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录</w:t>
      </w:r>
    </w:p>
    <w:p w14:paraId="518718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车号：</w:t>
      </w:r>
      <w:r>
        <w:rPr>
          <w:sz w:val="30"/>
          <w:szCs w:val="30"/>
        </w:rPr>
        <w:t xml:space="preserve">                                                                                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月</w:t>
      </w:r>
    </w:p>
    <w:tbl>
      <w:tblPr>
        <w:tblStyle w:val="4"/>
        <w:tblW w:w="1428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58"/>
        <w:gridCol w:w="1244"/>
        <w:gridCol w:w="1644"/>
        <w:gridCol w:w="1644"/>
        <w:gridCol w:w="1966"/>
        <w:gridCol w:w="1134"/>
        <w:gridCol w:w="3109"/>
      </w:tblGrid>
      <w:tr w14:paraId="39EC17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12" w:space="0"/>
            </w:tcBorders>
          </w:tcPr>
          <w:p w14:paraId="4915CC9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2158" w:type="dxa"/>
            <w:tcBorders>
              <w:top w:val="single" w:color="auto" w:sz="12" w:space="0"/>
            </w:tcBorders>
          </w:tcPr>
          <w:p w14:paraId="2394FF4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出车事由</w:t>
            </w:r>
          </w:p>
        </w:tc>
        <w:tc>
          <w:tcPr>
            <w:tcW w:w="1244" w:type="dxa"/>
            <w:tcBorders>
              <w:top w:val="single" w:color="auto" w:sz="12" w:space="0"/>
            </w:tcBorders>
          </w:tcPr>
          <w:p w14:paraId="16EA26F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车况</w:t>
            </w:r>
          </w:p>
        </w:tc>
        <w:tc>
          <w:tcPr>
            <w:tcW w:w="1644" w:type="dxa"/>
            <w:tcBorders>
              <w:top w:val="single" w:color="auto" w:sz="12" w:space="0"/>
            </w:tcBorders>
          </w:tcPr>
          <w:p w14:paraId="346C22D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总里程</w:t>
            </w:r>
          </w:p>
          <w:p w14:paraId="5E4E0AD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读数</w:t>
            </w:r>
          </w:p>
        </w:tc>
        <w:tc>
          <w:tcPr>
            <w:tcW w:w="1644" w:type="dxa"/>
            <w:tcBorders>
              <w:top w:val="single" w:color="auto" w:sz="12" w:space="0"/>
            </w:tcBorders>
          </w:tcPr>
          <w:p w14:paraId="0BDE382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分里程</w:t>
            </w:r>
          </w:p>
          <w:p w14:paraId="0FB8BFB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读数</w:t>
            </w:r>
          </w:p>
        </w:tc>
        <w:tc>
          <w:tcPr>
            <w:tcW w:w="1966" w:type="dxa"/>
            <w:tcBorders>
              <w:top w:val="single" w:color="auto" w:sz="12" w:space="0"/>
            </w:tcBorders>
          </w:tcPr>
          <w:p w14:paraId="26A6A5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实际行车</w:t>
            </w:r>
          </w:p>
          <w:p w14:paraId="0CF16F8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里程</w:t>
            </w:r>
          </w:p>
        </w:tc>
        <w:tc>
          <w:tcPr>
            <w:tcW w:w="1134" w:type="dxa"/>
            <w:tcBorders>
              <w:top w:val="single" w:color="auto" w:sz="12" w:space="0"/>
            </w:tcBorders>
          </w:tcPr>
          <w:p w14:paraId="4091FC4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驾驶人</w:t>
            </w:r>
          </w:p>
        </w:tc>
        <w:tc>
          <w:tcPr>
            <w:tcW w:w="3109" w:type="dxa"/>
            <w:tcBorders>
              <w:top w:val="single" w:color="auto" w:sz="12" w:space="0"/>
            </w:tcBorders>
          </w:tcPr>
          <w:p w14:paraId="1EF1FD5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14:paraId="0DD096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408ADA5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3A10D0C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4757C40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3618E85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0BB262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169E17C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644D5A9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34FAE5C2">
            <w:pPr>
              <w:jc w:val="center"/>
              <w:rPr>
                <w:sz w:val="30"/>
                <w:szCs w:val="30"/>
              </w:rPr>
            </w:pPr>
          </w:p>
        </w:tc>
      </w:tr>
      <w:tr w14:paraId="6E7B192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1DE7950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4F9903A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3A11D0F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F957C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411A6A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4BD572D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2155EE7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1980C43A">
            <w:pPr>
              <w:jc w:val="center"/>
              <w:rPr>
                <w:sz w:val="30"/>
                <w:szCs w:val="30"/>
              </w:rPr>
            </w:pPr>
          </w:p>
        </w:tc>
      </w:tr>
      <w:tr w14:paraId="508A91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5DF9962D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139C1AB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754919A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1A9D92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3919170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3B1A100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75D634A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04D1DBF2">
            <w:pPr>
              <w:jc w:val="center"/>
              <w:rPr>
                <w:sz w:val="30"/>
                <w:szCs w:val="30"/>
              </w:rPr>
            </w:pPr>
          </w:p>
        </w:tc>
      </w:tr>
      <w:tr w14:paraId="255CF08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4FD3595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6FE63CA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29FADE1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5564BF7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432D0A5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4990361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218E4DF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4EB9EDBE">
            <w:pPr>
              <w:jc w:val="center"/>
              <w:rPr>
                <w:sz w:val="30"/>
                <w:szCs w:val="30"/>
              </w:rPr>
            </w:pPr>
          </w:p>
        </w:tc>
      </w:tr>
      <w:tr w14:paraId="4EEF16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4AF8CE2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47582C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2C8005C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025A7C5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797805D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14A1896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5E6CBB9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4B8B5513">
            <w:pPr>
              <w:jc w:val="center"/>
              <w:rPr>
                <w:sz w:val="30"/>
                <w:szCs w:val="30"/>
              </w:rPr>
            </w:pPr>
          </w:p>
        </w:tc>
      </w:tr>
      <w:tr w14:paraId="1CCAD2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406627B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2304D84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43A496D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68BF14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0A84044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20B6401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048E5AC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6622D1F2">
            <w:pPr>
              <w:jc w:val="center"/>
              <w:rPr>
                <w:sz w:val="30"/>
                <w:szCs w:val="30"/>
              </w:rPr>
            </w:pPr>
          </w:p>
        </w:tc>
      </w:tr>
      <w:tr w14:paraId="4E503A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59658D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4069303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6B510BB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57D187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085F57B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3A193F6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032800D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2B7FD9DD">
            <w:pPr>
              <w:jc w:val="center"/>
              <w:rPr>
                <w:sz w:val="30"/>
                <w:szCs w:val="30"/>
              </w:rPr>
            </w:pPr>
          </w:p>
        </w:tc>
      </w:tr>
      <w:tr w14:paraId="3CD895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2207159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0E798A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699C270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A5D2E9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56818C2D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4FC6109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020FC21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5FB3D4C9">
            <w:pPr>
              <w:jc w:val="center"/>
              <w:rPr>
                <w:sz w:val="30"/>
                <w:szCs w:val="30"/>
              </w:rPr>
            </w:pPr>
          </w:p>
        </w:tc>
      </w:tr>
      <w:tr w14:paraId="342806B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00CF3DD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2DA36C5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172A8E8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1E0ADD1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AE2DCE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4C7AFB7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2ACDDE8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605C4874">
            <w:pPr>
              <w:jc w:val="center"/>
              <w:rPr>
                <w:sz w:val="30"/>
                <w:szCs w:val="30"/>
              </w:rPr>
            </w:pPr>
          </w:p>
        </w:tc>
      </w:tr>
      <w:tr w14:paraId="391276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1F6CA94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7673F3D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46781DB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26C5C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2B7E544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7FC01E3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26D7B33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18F23FE7">
            <w:pPr>
              <w:jc w:val="center"/>
              <w:rPr>
                <w:sz w:val="30"/>
                <w:szCs w:val="30"/>
              </w:rPr>
            </w:pPr>
          </w:p>
        </w:tc>
      </w:tr>
      <w:tr w14:paraId="63EAA0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02E8B3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57851C8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025EE27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072B1B6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5167E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6F1BDA4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4E505DC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26E96A24">
            <w:pPr>
              <w:jc w:val="center"/>
              <w:rPr>
                <w:sz w:val="30"/>
                <w:szCs w:val="30"/>
              </w:rPr>
            </w:pPr>
          </w:p>
        </w:tc>
      </w:tr>
      <w:tr w14:paraId="4B6868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1634A62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5DB0443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7A60260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5A82B05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04CF53D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2BDE33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45437B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43FBE5CE">
            <w:pPr>
              <w:jc w:val="center"/>
              <w:rPr>
                <w:sz w:val="30"/>
                <w:szCs w:val="30"/>
              </w:rPr>
            </w:pPr>
          </w:p>
        </w:tc>
      </w:tr>
      <w:tr w14:paraId="7558E8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7427638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3072949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3D954B7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53F92DC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0A409A9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2BCD104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4810B87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220A507F">
            <w:pPr>
              <w:jc w:val="center"/>
              <w:rPr>
                <w:sz w:val="30"/>
                <w:szCs w:val="30"/>
              </w:rPr>
            </w:pPr>
          </w:p>
        </w:tc>
      </w:tr>
      <w:tr w14:paraId="5817A64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15F41AA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5C3092D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67AFB0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46851FC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36BC6AE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52F9165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60BF006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7072D72C">
            <w:pPr>
              <w:jc w:val="center"/>
              <w:rPr>
                <w:sz w:val="30"/>
                <w:szCs w:val="30"/>
              </w:rPr>
            </w:pPr>
          </w:p>
        </w:tc>
      </w:tr>
      <w:tr w14:paraId="477C079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</w:tcPr>
          <w:p w14:paraId="48BB2EC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</w:tcPr>
          <w:p w14:paraId="32DEFB9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</w:tcPr>
          <w:p w14:paraId="421755F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375F248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</w:tcPr>
          <w:p w14:paraId="6E793A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</w:tcPr>
          <w:p w14:paraId="7B0766C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14:paraId="6F990ED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</w:tcPr>
          <w:p w14:paraId="2D949966">
            <w:pPr>
              <w:jc w:val="center"/>
              <w:rPr>
                <w:sz w:val="30"/>
                <w:szCs w:val="30"/>
              </w:rPr>
            </w:pPr>
          </w:p>
        </w:tc>
      </w:tr>
      <w:tr w14:paraId="507720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384" w:type="dxa"/>
            <w:tcBorders>
              <w:bottom w:val="single" w:color="auto" w:sz="12" w:space="0"/>
            </w:tcBorders>
          </w:tcPr>
          <w:p w14:paraId="488D8C9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58" w:type="dxa"/>
            <w:tcBorders>
              <w:bottom w:val="single" w:color="auto" w:sz="12" w:space="0"/>
            </w:tcBorders>
          </w:tcPr>
          <w:p w14:paraId="6872081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44" w:type="dxa"/>
            <w:tcBorders>
              <w:bottom w:val="single" w:color="auto" w:sz="12" w:space="0"/>
            </w:tcBorders>
          </w:tcPr>
          <w:p w14:paraId="2440AC0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  <w:tcBorders>
              <w:bottom w:val="single" w:color="auto" w:sz="12" w:space="0"/>
            </w:tcBorders>
          </w:tcPr>
          <w:p w14:paraId="21CBB0D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44" w:type="dxa"/>
            <w:tcBorders>
              <w:bottom w:val="single" w:color="auto" w:sz="12" w:space="0"/>
            </w:tcBorders>
          </w:tcPr>
          <w:p w14:paraId="34D6FEA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66" w:type="dxa"/>
            <w:tcBorders>
              <w:bottom w:val="single" w:color="auto" w:sz="12" w:space="0"/>
            </w:tcBorders>
          </w:tcPr>
          <w:p w14:paraId="73E7FC1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bottom w:val="single" w:color="auto" w:sz="12" w:space="0"/>
            </w:tcBorders>
          </w:tcPr>
          <w:p w14:paraId="4C5D8ED2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09" w:type="dxa"/>
            <w:tcBorders>
              <w:bottom w:val="single" w:color="auto" w:sz="12" w:space="0"/>
            </w:tcBorders>
          </w:tcPr>
          <w:p w14:paraId="480D520C">
            <w:pPr>
              <w:jc w:val="center"/>
              <w:rPr>
                <w:sz w:val="30"/>
                <w:szCs w:val="30"/>
              </w:rPr>
            </w:pPr>
          </w:p>
        </w:tc>
      </w:tr>
    </w:tbl>
    <w:p w14:paraId="11ED7052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</w:t>
      </w:r>
      <w:r>
        <w:rPr>
          <w:rFonts w:hint="eastAsia"/>
          <w:sz w:val="30"/>
          <w:szCs w:val="30"/>
        </w:rPr>
        <w:t>检查人：</w:t>
      </w:r>
    </w:p>
    <w:sectPr>
      <w:pgSz w:w="16838" w:h="11906" w:orient="landscape"/>
      <w:pgMar w:top="851" w:right="1418" w:bottom="56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88"/>
    <w:rsid w:val="000168EB"/>
    <w:rsid w:val="000A2F6B"/>
    <w:rsid w:val="001433C0"/>
    <w:rsid w:val="00166A7A"/>
    <w:rsid w:val="00195D4D"/>
    <w:rsid w:val="00276DE4"/>
    <w:rsid w:val="00334988"/>
    <w:rsid w:val="00540C22"/>
    <w:rsid w:val="00597761"/>
    <w:rsid w:val="005C6F09"/>
    <w:rsid w:val="006077FC"/>
    <w:rsid w:val="006354D1"/>
    <w:rsid w:val="006543BA"/>
    <w:rsid w:val="00716D2B"/>
    <w:rsid w:val="007336B3"/>
    <w:rsid w:val="008A74BF"/>
    <w:rsid w:val="009F3C6D"/>
    <w:rsid w:val="00B0720A"/>
    <w:rsid w:val="00B93F71"/>
    <w:rsid w:val="00C738C2"/>
    <w:rsid w:val="00C82F47"/>
    <w:rsid w:val="00CA1BDF"/>
    <w:rsid w:val="00CD1CD0"/>
    <w:rsid w:val="00D12E23"/>
    <w:rsid w:val="00EB636B"/>
    <w:rsid w:val="12A2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6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Sky123.Org</Company>
  <Pages>2</Pages>
  <Words>92</Words>
  <Characters>92</Characters>
  <Lines>0</Lines>
  <Paragraphs>0</Paragraphs>
  <TotalTime>39</TotalTime>
  <ScaleCrop>false</ScaleCrop>
  <LinksUpToDate>false</LinksUpToDate>
  <CharactersWithSpaces>291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2015-01-13T04:05:00Z</dcterms:created>
  <dc:creator>Sky123.Org</dc:creator>
  <cp:lastModifiedBy>小马哥</cp:lastModifiedBy>
  <dcterms:modified xsi:type="dcterms:W3CDTF">2025-10-16T06:21:55Z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3A7002377206403CB0A31ECF65BE35E5_13</vt:lpwstr>
  </property>
</Properties>
</file>